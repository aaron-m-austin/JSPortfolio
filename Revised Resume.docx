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7"/>
        <w:gridCol w:w="279"/>
        <w:gridCol w:w="3279"/>
        <w:gridCol w:w="6476"/>
        <w:gridCol w:w="413"/>
        <w:gridCol w:w="628"/>
      </w:tblGrid>
      <w:tr w:rsidR="00F91753" w:rsidRPr="00320ECB" w14:paraId="4252F83F" w14:textId="77777777" w:rsidTr="0D439CB4">
        <w:trPr>
          <w:trHeight w:val="600"/>
          <w:jc w:val="center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C8550" w14:textId="77777777" w:rsidR="00F91753" w:rsidRPr="00173B36" w:rsidRDefault="00F91753" w:rsidP="00262B06"/>
        </w:tc>
      </w:tr>
      <w:tr w:rsidR="00173B36" w:rsidRPr="00320ECB" w14:paraId="3DD33B92" w14:textId="77777777" w:rsidTr="0D439CB4">
        <w:trPr>
          <w:trHeight w:val="80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A6CD8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E59C9" w14:textId="77777777" w:rsidR="00F91753" w:rsidRPr="00173B36" w:rsidRDefault="00F91753" w:rsidP="00262B06"/>
        </w:tc>
        <w:tc>
          <w:tcPr>
            <w:tcW w:w="9755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73A28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413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EC49B" w14:textId="77777777" w:rsidR="00F91753" w:rsidRPr="00173B36" w:rsidRDefault="00F91753" w:rsidP="00262B06"/>
        </w:tc>
        <w:tc>
          <w:tcPr>
            <w:tcW w:w="628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9515D" w14:textId="77777777" w:rsidR="00F91753" w:rsidRPr="00173B36" w:rsidRDefault="00F91753" w:rsidP="00262B06"/>
        </w:tc>
      </w:tr>
      <w:tr w:rsidR="00173B36" w:rsidRPr="00320ECB" w14:paraId="475A287A" w14:textId="77777777" w:rsidTr="0D439CB4">
        <w:trPr>
          <w:trHeight w:val="1602"/>
          <w:jc w:val="center"/>
        </w:trPr>
        <w:tc>
          <w:tcPr>
            <w:tcW w:w="567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12142" w14:textId="77777777" w:rsidR="00F91753" w:rsidRPr="00173B36" w:rsidRDefault="00F91753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5DD49" w14:textId="77777777" w:rsidR="00F91753" w:rsidRPr="00173B36" w:rsidRDefault="00F91753" w:rsidP="00262B06"/>
        </w:tc>
        <w:tc>
          <w:tcPr>
            <w:tcW w:w="975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86FA2E" w14:textId="1AEFCBE5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7D05395B" wp14:editId="4C765F61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shape id="Freeform: Shape 3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&quot;&quot;" coordsize="581601,88582" o:spid="_x0000_s1026" fillcolor="#718eb5" stroked="f" strokeweight=".35089mm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w14:anchorId="4C3D8BC1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F04C9C">
              <w:t xml:space="preserve"> </w:t>
            </w:r>
            <w:r w:rsidR="00E82E39">
              <w:t>aaron</w:t>
            </w:r>
            <w:r w:rsidR="00FE7BDA">
              <w:t xml:space="preserve"> Austin</w:t>
            </w:r>
            <w:r w:rsidR="00F04C9C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35E7DF" wp14:editId="530D5BD5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shape id="Freeform: Shape 4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&quot;&quot;" coordsize="594245,88582" o:spid="_x0000_s1026" fillcolor="#718eb5 [3206]" stroked="f" strokeweight=".35089mm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w14:anchorId="10008F5B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6E38AD8B" w14:textId="58C354B7" w:rsidR="00B62B99" w:rsidRPr="00173B36" w:rsidRDefault="00FE7BDA" w:rsidP="00262B06">
            <w:pPr>
              <w:pStyle w:val="Subtitle"/>
            </w:pPr>
            <w:r>
              <w:t>Junior Web Developer – OSP Fiber Engineer</w:t>
            </w:r>
          </w:p>
        </w:tc>
        <w:tc>
          <w:tcPr>
            <w:tcW w:w="413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6B100" w14:textId="77777777" w:rsidR="00F91753" w:rsidRPr="00173B36" w:rsidRDefault="00F91753" w:rsidP="00262B06"/>
        </w:tc>
        <w:tc>
          <w:tcPr>
            <w:tcW w:w="628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0F815" w14:textId="77777777" w:rsidR="00F91753" w:rsidRPr="00173B36" w:rsidRDefault="00F91753" w:rsidP="00262B06"/>
        </w:tc>
      </w:tr>
      <w:tr w:rsidR="00173B36" w:rsidRPr="00320ECB" w14:paraId="5FAE3449" w14:textId="77777777" w:rsidTr="0D439CB4">
        <w:trPr>
          <w:trHeight w:val="252"/>
          <w:jc w:val="center"/>
        </w:trPr>
        <w:tc>
          <w:tcPr>
            <w:tcW w:w="567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FAB0E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23705" w14:textId="77777777" w:rsidR="004A4C74" w:rsidRPr="00173B36" w:rsidRDefault="004A4C74" w:rsidP="00262B06"/>
        </w:tc>
        <w:tc>
          <w:tcPr>
            <w:tcW w:w="9755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562C0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413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A58D5" w14:textId="77777777" w:rsidR="004A4C74" w:rsidRPr="00173B36" w:rsidRDefault="004A4C74" w:rsidP="00262B06"/>
        </w:tc>
        <w:tc>
          <w:tcPr>
            <w:tcW w:w="628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EE89A" w14:textId="77777777" w:rsidR="004A4C74" w:rsidRPr="00173B36" w:rsidRDefault="004A4C74" w:rsidP="00262B06"/>
        </w:tc>
      </w:tr>
      <w:tr w:rsidR="00F91753" w:rsidRPr="00320ECB" w14:paraId="03C8E6E2" w14:textId="77777777" w:rsidTr="0D439CB4">
        <w:trPr>
          <w:trHeight w:val="80"/>
          <w:jc w:val="center"/>
        </w:trPr>
        <w:tc>
          <w:tcPr>
            <w:tcW w:w="11642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8B447" w14:textId="77777777" w:rsidR="00F91753" w:rsidRPr="00173B36" w:rsidRDefault="00F91753" w:rsidP="00262B06"/>
        </w:tc>
      </w:tr>
      <w:tr w:rsidR="00686284" w:rsidRPr="00320ECB" w14:paraId="1671D296" w14:textId="77777777" w:rsidTr="0D439CB4">
        <w:trPr>
          <w:trHeight w:val="17"/>
          <w:jc w:val="center"/>
        </w:trPr>
        <w:tc>
          <w:tcPr>
            <w:tcW w:w="412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C6F73049097347849718AEB3B55EDEBA"/>
              </w:placeholder>
              <w:temporary/>
              <w:showingPlcHdr/>
              <w15:appearance w15:val="hidden"/>
            </w:sdtPr>
            <w:sdtContent>
              <w:p w14:paraId="4D4E0C78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4641436A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288E41A" wp14:editId="18A39E9A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1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Blue line" o:spid="_x0000_s1026" strokecolor="#718eb5 [3206]" strokeweight="1.5pt" from="0,0" to="41.1pt,0" w14:anchorId="48700A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0C421F5" w14:textId="7A548F3A" w:rsidR="00792D43" w:rsidRPr="001F62F7" w:rsidRDefault="00FB1F01" w:rsidP="00262B06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580835A9" wp14:editId="4DFF8BAE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F62F7">
              <w:t xml:space="preserve"> </w:t>
            </w:r>
            <w:r w:rsidR="00543E34" w:rsidRPr="001F62F7">
              <w:t>502-689-7169</w:t>
            </w:r>
          </w:p>
          <w:p w14:paraId="2E1A1B6F" w14:textId="0449F78D" w:rsidR="00792D43" w:rsidRPr="001F62F7" w:rsidRDefault="008C59C7" w:rsidP="00262B06">
            <w:pPr>
              <w:pStyle w:val="Contact"/>
              <w:framePr w:wrap="auto" w:vAnchor="margin" w:xAlign="left" w:yAlign="inline"/>
              <w:suppressOverlap w:val="0"/>
            </w:pPr>
            <w:r>
              <w:rPr>
                <w:noProof/>
              </w:rPr>
              <w:drawing>
                <wp:inline distT="0" distB="0" distL="0" distR="0" wp14:anchorId="3A19A133" wp14:editId="22351F27">
                  <wp:extent cx="190500" cy="152400"/>
                  <wp:effectExtent l="0" t="0" r="0" b="0"/>
                  <wp:docPr id="1430629901" name="Picture 1430629901" title="Email ic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671" b="-24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D439CB4">
              <w:t xml:space="preserve"> a.austin0119@gmail.com</w:t>
            </w:r>
          </w:p>
          <w:p w14:paraId="3A9B3BE1" w14:textId="260D0143" w:rsidR="00686284" w:rsidRPr="00173B36" w:rsidRDefault="00543E34" w:rsidP="00262B06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5A6C13E2" wp14:editId="74F712EC">
                  <wp:extent cx="187325" cy="187325"/>
                  <wp:effectExtent l="0" t="0" r="3175" b="3175"/>
                  <wp:docPr id="9" name="Graphic 9" descr="Browser wind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Browser window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3E34">
              <w:t xml:space="preserve"> Connect on </w:t>
            </w:r>
            <w:hyperlink r:id="rId13" w:history="1">
              <w:r w:rsidRPr="00543E34">
                <w:rPr>
                  <w:rStyle w:val="Hyperlink"/>
                </w:rPr>
                <w:t>LinkedIn</w:t>
              </w:r>
            </w:hyperlink>
          </w:p>
        </w:tc>
        <w:tc>
          <w:tcPr>
            <w:tcW w:w="751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054F64F" w14:textId="7AD8C9C9" w:rsidR="008C78F5" w:rsidRPr="00173B36" w:rsidRDefault="004B6914" w:rsidP="00262B06">
            <w:pPr>
              <w:pStyle w:val="Heading1"/>
            </w:pPr>
            <w:r>
              <w:t>About Me</w:t>
            </w:r>
          </w:p>
          <w:p w14:paraId="067A3129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7F93343" wp14:editId="7E303E71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1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Blue line" o:spid="_x0000_s1026" strokecolor="#718eb5 [3206]" strokeweight="1.5pt" from="0,0" to="41.1pt,0" w14:anchorId="098E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BC9A22" w14:textId="4231736C" w:rsidR="00686284" w:rsidRPr="00A218E3" w:rsidRDefault="00543E34" w:rsidP="00262B06">
            <w:pPr>
              <w:rPr>
                <w:sz w:val="21"/>
                <w:szCs w:val="21"/>
              </w:rPr>
            </w:pPr>
            <w:r w:rsidRPr="00A218E3">
              <w:rPr>
                <w:sz w:val="20"/>
                <w:szCs w:val="20"/>
              </w:rPr>
              <w:t>An initiative-taking</w:t>
            </w:r>
            <w:r w:rsidR="00FE7BDA" w:rsidRPr="00A218E3">
              <w:rPr>
                <w:sz w:val="20"/>
                <w:szCs w:val="20"/>
              </w:rPr>
              <w:t xml:space="preserve">, forward thinking, </w:t>
            </w:r>
            <w:r w:rsidRPr="00A218E3">
              <w:rPr>
                <w:sz w:val="20"/>
                <w:szCs w:val="20"/>
              </w:rPr>
              <w:t>creative</w:t>
            </w:r>
            <w:r w:rsidR="00FE7BDA" w:rsidRPr="00A218E3">
              <w:rPr>
                <w:sz w:val="20"/>
                <w:szCs w:val="20"/>
              </w:rPr>
              <w:t xml:space="preserve">, and enthusiastic </w:t>
            </w:r>
            <w:r w:rsidR="00D80EA9">
              <w:rPr>
                <w:sz w:val="20"/>
                <w:szCs w:val="20"/>
              </w:rPr>
              <w:t>Junior</w:t>
            </w:r>
            <w:r w:rsidR="00FE7BDA" w:rsidRPr="00A218E3">
              <w:rPr>
                <w:sz w:val="20"/>
                <w:szCs w:val="20"/>
              </w:rPr>
              <w:t xml:space="preserve"> </w:t>
            </w:r>
            <w:r w:rsidR="00D80EA9">
              <w:rPr>
                <w:sz w:val="20"/>
                <w:szCs w:val="20"/>
              </w:rPr>
              <w:t>Web</w:t>
            </w:r>
            <w:r w:rsidR="00FE7BDA" w:rsidRPr="00A218E3">
              <w:rPr>
                <w:sz w:val="20"/>
                <w:szCs w:val="20"/>
              </w:rPr>
              <w:t xml:space="preserve"> </w:t>
            </w:r>
            <w:r w:rsidR="00D80EA9">
              <w:rPr>
                <w:sz w:val="20"/>
                <w:szCs w:val="20"/>
              </w:rPr>
              <w:t>Development</w:t>
            </w:r>
            <w:r w:rsidR="00FE7BDA" w:rsidRPr="00A218E3">
              <w:rPr>
                <w:sz w:val="20"/>
                <w:szCs w:val="20"/>
              </w:rPr>
              <w:t xml:space="preserve"> </w:t>
            </w:r>
            <w:r w:rsidR="00D80EA9">
              <w:rPr>
                <w:sz w:val="20"/>
                <w:szCs w:val="20"/>
              </w:rPr>
              <w:t>Engineer</w:t>
            </w:r>
            <w:r w:rsidR="00FE7BDA" w:rsidRPr="00A218E3">
              <w:rPr>
                <w:sz w:val="20"/>
                <w:szCs w:val="20"/>
              </w:rPr>
              <w:t>/OSP Fiber Engineer</w:t>
            </w:r>
            <w:r w:rsidRPr="00A218E3">
              <w:rPr>
                <w:sz w:val="20"/>
                <w:szCs w:val="20"/>
              </w:rPr>
              <w:t xml:space="preserve"> aspiring to combine a broad background</w:t>
            </w:r>
            <w:r w:rsidR="00A94FD9">
              <w:rPr>
                <w:sz w:val="20"/>
                <w:szCs w:val="20"/>
              </w:rPr>
              <w:t xml:space="preserve"> of professional</w:t>
            </w:r>
            <w:r w:rsidR="004E081E">
              <w:rPr>
                <w:sz w:val="20"/>
                <w:szCs w:val="20"/>
              </w:rPr>
              <w:t xml:space="preserve">, </w:t>
            </w:r>
            <w:r w:rsidR="00ED1AC9">
              <w:rPr>
                <w:sz w:val="20"/>
                <w:szCs w:val="20"/>
              </w:rPr>
              <w:t>personal,</w:t>
            </w:r>
            <w:r w:rsidR="004E081E">
              <w:rPr>
                <w:sz w:val="20"/>
                <w:szCs w:val="20"/>
              </w:rPr>
              <w:t xml:space="preserve"> and</w:t>
            </w:r>
            <w:r w:rsidRPr="00A218E3">
              <w:rPr>
                <w:sz w:val="20"/>
                <w:szCs w:val="20"/>
              </w:rPr>
              <w:t xml:space="preserve"> strong technical skills to excel as a Front-End Developer. Skilled in designing and developing multiple web-based applications incorporating a range of technologies. </w:t>
            </w:r>
          </w:p>
        </w:tc>
      </w:tr>
      <w:tr w:rsidR="00F716E1" w:rsidRPr="00320ECB" w14:paraId="4DBAD2FF" w14:textId="77777777" w:rsidTr="0D439CB4">
        <w:trPr>
          <w:trHeight w:val="1243"/>
          <w:jc w:val="center"/>
        </w:trPr>
        <w:tc>
          <w:tcPr>
            <w:tcW w:w="412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EADC52EF3E2E47C6A17EC6AB8FFD7C7A"/>
              </w:placeholder>
              <w:temporary/>
              <w:showingPlcHdr/>
              <w15:appearance w15:val="hidden"/>
            </w:sdtPr>
            <w:sdtContent>
              <w:p w14:paraId="27A87BDE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05A4B00B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BD88298" wp14:editId="5C16B957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1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Blue line" o:spid="_x0000_s1026" strokecolor="#718eb5 [3206]" strokeweight="1.5pt" from="0,0" to="41.1pt,0" w14:anchorId="58C9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0992943" w14:textId="77777777" w:rsidR="00F716E1" w:rsidRDefault="004B6914" w:rsidP="004B6914">
            <w:pPr>
              <w:pStyle w:val="ListParagraph"/>
            </w:pPr>
            <w:r>
              <w:t>HTML</w:t>
            </w:r>
          </w:p>
          <w:p w14:paraId="6A02A0EF" w14:textId="77777777" w:rsidR="004B6914" w:rsidRDefault="004B6914" w:rsidP="004B6914">
            <w:pPr>
              <w:pStyle w:val="ListParagraph"/>
            </w:pPr>
            <w:r>
              <w:t>CSS</w:t>
            </w:r>
          </w:p>
          <w:p w14:paraId="1597537D" w14:textId="77777777" w:rsidR="004B6914" w:rsidRDefault="004B6914" w:rsidP="004B6914">
            <w:pPr>
              <w:pStyle w:val="ListParagraph"/>
            </w:pPr>
            <w:r>
              <w:t>C#</w:t>
            </w:r>
          </w:p>
          <w:p w14:paraId="0323A278" w14:textId="77777777" w:rsidR="004B6914" w:rsidRDefault="004B6914" w:rsidP="004B6914">
            <w:pPr>
              <w:pStyle w:val="ListParagraph"/>
            </w:pPr>
            <w:r>
              <w:t>Bootstrap</w:t>
            </w:r>
          </w:p>
          <w:p w14:paraId="0AF6ACC1" w14:textId="7EC20292" w:rsidR="004B6914" w:rsidRPr="00173B36" w:rsidRDefault="004B6914" w:rsidP="004B6914">
            <w:pPr>
              <w:pStyle w:val="ListParagraph"/>
            </w:pPr>
            <w:r>
              <w:t>Javascript</w:t>
            </w:r>
          </w:p>
        </w:tc>
        <w:tc>
          <w:tcPr>
            <w:tcW w:w="7517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A48983DC52B54FA989B724D2BC178664"/>
              </w:placeholder>
              <w:temporary/>
              <w:showingPlcHdr/>
              <w15:appearance w15:val="hidden"/>
            </w:sdtPr>
            <w:sdtContent>
              <w:p w14:paraId="344E24E2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34E9B17E" w14:textId="77777777" w:rsidR="00F53B71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ED11A51" wp14:editId="66EB7BDA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18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Blue line" o:spid="_x0000_s1026" strokecolor="#718eb5 [3206]" strokeweight="1.5pt" from="0,0" to="41.1pt,0" w14:anchorId="398E1F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CCEDD5" w14:textId="12801EF6" w:rsidR="00194F99" w:rsidRPr="004B6914" w:rsidRDefault="00194F99" w:rsidP="00194F99">
            <w:pPr>
              <w:pStyle w:val="Heading2"/>
            </w:pPr>
            <w:proofErr w:type="spellStart"/>
            <w:r>
              <w:t>FiberSmith</w:t>
            </w:r>
            <w:proofErr w:type="spellEnd"/>
            <w:r w:rsidR="002C6FE2">
              <w:t xml:space="preserve"> </w:t>
            </w:r>
            <w:r w:rsidR="007E36E9">
              <w:t>–</w:t>
            </w:r>
            <w:r w:rsidR="002C6FE2">
              <w:t xml:space="preserve"> </w:t>
            </w:r>
            <w:r w:rsidR="007E36E9">
              <w:t>Associate Accountant 3</w:t>
            </w:r>
          </w:p>
          <w:p w14:paraId="0BCCFAC5" w14:textId="0D1D1893" w:rsidR="00194F99" w:rsidRPr="004B6914" w:rsidRDefault="00425832" w:rsidP="00194F99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</w:t>
            </w:r>
            <w:r w:rsidR="00194F99" w:rsidRPr="004B6914">
              <w:rPr>
                <w:sz w:val="20"/>
                <w:szCs w:val="20"/>
              </w:rPr>
              <w:t xml:space="preserve"> 202</w:t>
            </w:r>
            <w:r>
              <w:rPr>
                <w:sz w:val="20"/>
                <w:szCs w:val="20"/>
              </w:rPr>
              <w:t>4</w:t>
            </w:r>
            <w:r w:rsidR="00194F99" w:rsidRPr="004B6914">
              <w:rPr>
                <w:sz w:val="20"/>
                <w:szCs w:val="20"/>
              </w:rPr>
              <w:t xml:space="preserve"> – Present</w:t>
            </w:r>
          </w:p>
          <w:p w14:paraId="5C51F72F" w14:textId="6F246F52" w:rsidR="00194F99" w:rsidRDefault="00194F99" w:rsidP="00194F99">
            <w:pPr>
              <w:spacing w:before="0" w:after="0" w:line="240" w:lineRule="auto"/>
              <w:rPr>
                <w:sz w:val="20"/>
                <w:szCs w:val="20"/>
              </w:rPr>
            </w:pPr>
            <w:r w:rsidRPr="00D93603">
              <w:rPr>
                <w:sz w:val="20"/>
                <w:szCs w:val="20"/>
              </w:rPr>
              <w:t>-</w:t>
            </w:r>
            <w:r w:rsidR="00425832">
              <w:rPr>
                <w:sz w:val="20"/>
                <w:szCs w:val="20"/>
              </w:rPr>
              <w:t xml:space="preserve">Providing Permitting </w:t>
            </w:r>
            <w:r w:rsidR="007E36E9">
              <w:rPr>
                <w:sz w:val="20"/>
                <w:szCs w:val="20"/>
              </w:rPr>
              <w:t>assistance and determining types of permits required.</w:t>
            </w:r>
          </w:p>
          <w:p w14:paraId="4F84AFF3" w14:textId="77777777" w:rsidR="00194F99" w:rsidRPr="00D93603" w:rsidRDefault="00194F99" w:rsidP="00194F99">
            <w:pPr>
              <w:spacing w:before="0" w:after="0" w:line="240" w:lineRule="auto"/>
              <w:rPr>
                <w:sz w:val="20"/>
                <w:szCs w:val="20"/>
              </w:rPr>
            </w:pPr>
          </w:p>
          <w:p w14:paraId="305ECA01" w14:textId="44751779" w:rsidR="00194F99" w:rsidRPr="00D93603" w:rsidRDefault="00194F99" w:rsidP="00194F99">
            <w:pPr>
              <w:spacing w:before="0" w:line="240" w:lineRule="auto"/>
              <w:rPr>
                <w:sz w:val="20"/>
                <w:szCs w:val="20"/>
              </w:rPr>
            </w:pPr>
            <w:r w:rsidRPr="00D93603">
              <w:rPr>
                <w:sz w:val="20"/>
                <w:szCs w:val="20"/>
              </w:rPr>
              <w:t xml:space="preserve">-Provided Quality Assurance over </w:t>
            </w:r>
            <w:r w:rsidR="007E36E9">
              <w:rPr>
                <w:sz w:val="20"/>
                <w:szCs w:val="20"/>
              </w:rPr>
              <w:t>said permitting</w:t>
            </w:r>
            <w:r w:rsidRPr="00D93603">
              <w:rPr>
                <w:sz w:val="20"/>
                <w:szCs w:val="20"/>
              </w:rPr>
              <w:t xml:space="preserve"> projects.</w:t>
            </w:r>
          </w:p>
          <w:p w14:paraId="4F18CC32" w14:textId="0A2D4BCC" w:rsidR="00F51E3E" w:rsidRPr="00173B36" w:rsidRDefault="00194F99" w:rsidP="00194F99">
            <w:pPr>
              <w:spacing w:before="0" w:line="240" w:lineRule="auto"/>
            </w:pPr>
            <w:r w:rsidRPr="00D93603">
              <w:rPr>
                <w:sz w:val="20"/>
                <w:szCs w:val="20"/>
              </w:rPr>
              <w:t>-</w:t>
            </w:r>
            <w:r w:rsidR="00D9585D">
              <w:rPr>
                <w:sz w:val="20"/>
                <w:szCs w:val="20"/>
              </w:rPr>
              <w:t>Maintains and builds permitting project templates by region in ArcGIS Pro.</w:t>
            </w:r>
            <w:r w:rsidR="00F51E3E"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2FB3FB8" wp14:editId="2BC87AC5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20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Blue line" o:spid="_x0000_s1026" strokecolor="#718eb5 [3206]" strokeweight=".28pt" from="0,0" to="312.5pt,0" w14:anchorId="2260A0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39D36B" w14:textId="77777777" w:rsidR="006C1E70" w:rsidRPr="004B6914" w:rsidRDefault="006C1E70" w:rsidP="006C1E70">
            <w:pPr>
              <w:pStyle w:val="Heading2"/>
            </w:pPr>
            <w:r w:rsidRPr="004B6914">
              <w:t>SCI REMC – OSP Fiber Engin</w:t>
            </w:r>
            <w:r>
              <w:t>eer</w:t>
            </w:r>
          </w:p>
          <w:p w14:paraId="09705C62" w14:textId="24E5CF44" w:rsidR="006C1E70" w:rsidRPr="004B6914" w:rsidRDefault="006C1E70" w:rsidP="006C1E70">
            <w:pPr>
              <w:pStyle w:val="Date"/>
              <w:rPr>
                <w:sz w:val="20"/>
                <w:szCs w:val="20"/>
              </w:rPr>
            </w:pPr>
            <w:r w:rsidRPr="004B6914">
              <w:rPr>
                <w:sz w:val="20"/>
                <w:szCs w:val="20"/>
              </w:rPr>
              <w:t xml:space="preserve">August 2020 – </w:t>
            </w:r>
            <w:r w:rsidR="00AA099C">
              <w:rPr>
                <w:sz w:val="20"/>
                <w:szCs w:val="20"/>
              </w:rPr>
              <w:t>January 2024</w:t>
            </w:r>
          </w:p>
          <w:p w14:paraId="3694D689" w14:textId="77777777" w:rsidR="006C1E70" w:rsidRDefault="006C1E70" w:rsidP="006C1E70">
            <w:pPr>
              <w:spacing w:before="0" w:after="0" w:line="240" w:lineRule="auto"/>
              <w:rPr>
                <w:sz w:val="20"/>
                <w:szCs w:val="20"/>
              </w:rPr>
            </w:pPr>
            <w:r w:rsidRPr="00D93603">
              <w:rPr>
                <w:sz w:val="20"/>
                <w:szCs w:val="20"/>
              </w:rPr>
              <w:t xml:space="preserve">- Completing over 10,000+ projects utilizing ArcGIS, ESRI, </w:t>
            </w:r>
            <w:proofErr w:type="spellStart"/>
            <w:r w:rsidRPr="00D93603">
              <w:rPr>
                <w:sz w:val="20"/>
                <w:szCs w:val="20"/>
              </w:rPr>
              <w:t>MapCom</w:t>
            </w:r>
            <w:proofErr w:type="spellEnd"/>
            <w:r w:rsidRPr="00D93603">
              <w:rPr>
                <w:sz w:val="20"/>
                <w:szCs w:val="20"/>
              </w:rPr>
              <w:t>, Futura,</w:t>
            </w:r>
          </w:p>
          <w:p w14:paraId="06F70713" w14:textId="77777777" w:rsidR="006C1E70" w:rsidRPr="00D93603" w:rsidRDefault="006C1E70" w:rsidP="006C1E70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93603">
              <w:rPr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d </w:t>
            </w:r>
            <w:r w:rsidRPr="00D93603">
              <w:rPr>
                <w:sz w:val="20"/>
                <w:szCs w:val="20"/>
              </w:rPr>
              <w:t>AutoCAD.</w:t>
            </w:r>
          </w:p>
          <w:p w14:paraId="4DD70FA9" w14:textId="77777777" w:rsidR="006C1E70" w:rsidRPr="00D93603" w:rsidRDefault="006C1E70" w:rsidP="006C1E70">
            <w:pPr>
              <w:spacing w:before="0" w:after="0" w:line="240" w:lineRule="auto"/>
              <w:rPr>
                <w:sz w:val="20"/>
                <w:szCs w:val="20"/>
              </w:rPr>
            </w:pPr>
          </w:p>
          <w:p w14:paraId="4E80A33B" w14:textId="77777777" w:rsidR="006C1E70" w:rsidRPr="00D93603" w:rsidRDefault="006C1E70" w:rsidP="006C1E70">
            <w:pPr>
              <w:spacing w:before="0" w:line="240" w:lineRule="auto"/>
              <w:rPr>
                <w:sz w:val="20"/>
                <w:szCs w:val="20"/>
              </w:rPr>
            </w:pPr>
            <w:r w:rsidRPr="00D93603">
              <w:rPr>
                <w:sz w:val="20"/>
                <w:szCs w:val="20"/>
              </w:rPr>
              <w:t>-Provided Quality Assurance on over 5,000+ projects.</w:t>
            </w:r>
          </w:p>
          <w:p w14:paraId="76D7805B" w14:textId="539F2D49" w:rsidR="00F51E3E" w:rsidRPr="00173B36" w:rsidRDefault="006C1E70" w:rsidP="00194F99">
            <w:pPr>
              <w:spacing w:before="0" w:line="240" w:lineRule="auto"/>
            </w:pPr>
            <w:r w:rsidRPr="00D93603">
              <w:rPr>
                <w:sz w:val="20"/>
                <w:szCs w:val="20"/>
              </w:rPr>
              <w:t>-Managed over 5,000+ projects as assistant Project Manager.</w:t>
            </w:r>
            <w:r w:rsidR="00F51E3E"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51A9409" wp14:editId="27ADE727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2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Blue line" o:spid="_x0000_s1026" strokecolor="#718eb5 [3206]" strokeweight=".28pt" from="0,0" to="312.5pt,0" w14:anchorId="206756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640D88" w14:textId="40F75741" w:rsidR="00F716E1" w:rsidRPr="00173B36" w:rsidRDefault="00D93603" w:rsidP="00262B06">
            <w:pPr>
              <w:pStyle w:val="Heading2"/>
            </w:pPr>
            <w:r>
              <w:t>MCKESSON – Case Manager III</w:t>
            </w:r>
          </w:p>
          <w:p w14:paraId="4D67F897" w14:textId="52D6F376" w:rsidR="00B54AD3" w:rsidRPr="00173B36" w:rsidRDefault="00D93603" w:rsidP="00262B06">
            <w:pPr>
              <w:pStyle w:val="Date"/>
            </w:pPr>
            <w:r>
              <w:t>January 2019 – February 2020</w:t>
            </w:r>
          </w:p>
          <w:p w14:paraId="0C4A2E8B" w14:textId="77777777" w:rsidR="00F716E1" w:rsidRPr="00830781" w:rsidRDefault="00D93603" w:rsidP="00262B06">
            <w:pPr>
              <w:rPr>
                <w:sz w:val="20"/>
                <w:szCs w:val="20"/>
              </w:rPr>
            </w:pPr>
            <w:r w:rsidRPr="00830781">
              <w:rPr>
                <w:sz w:val="20"/>
                <w:szCs w:val="20"/>
              </w:rPr>
              <w:t>-Managed 1,000+ patient cases for medicinal purposes.</w:t>
            </w:r>
          </w:p>
          <w:p w14:paraId="264DB843" w14:textId="77777777" w:rsidR="00D93603" w:rsidRPr="00830781" w:rsidRDefault="00D93603" w:rsidP="00262B06">
            <w:pPr>
              <w:rPr>
                <w:sz w:val="20"/>
                <w:szCs w:val="20"/>
              </w:rPr>
            </w:pPr>
            <w:r w:rsidRPr="00830781">
              <w:rPr>
                <w:sz w:val="20"/>
                <w:szCs w:val="20"/>
              </w:rPr>
              <w:t xml:space="preserve">-Created reports via </w:t>
            </w:r>
            <w:proofErr w:type="spellStart"/>
            <w:r w:rsidRPr="00830781">
              <w:rPr>
                <w:sz w:val="20"/>
                <w:szCs w:val="20"/>
              </w:rPr>
              <w:t>iCMS</w:t>
            </w:r>
            <w:proofErr w:type="spellEnd"/>
            <w:r w:rsidRPr="00830781">
              <w:rPr>
                <w:sz w:val="20"/>
                <w:szCs w:val="20"/>
              </w:rPr>
              <w:t xml:space="preserve"> verifying patient and doctor information.</w:t>
            </w:r>
          </w:p>
          <w:p w14:paraId="7A836E28" w14:textId="77777777" w:rsidR="00D93603" w:rsidRPr="00830781" w:rsidRDefault="00D93603" w:rsidP="00262B06">
            <w:pPr>
              <w:rPr>
                <w:sz w:val="20"/>
                <w:szCs w:val="20"/>
              </w:rPr>
            </w:pPr>
            <w:r w:rsidRPr="00830781">
              <w:rPr>
                <w:sz w:val="20"/>
                <w:szCs w:val="20"/>
              </w:rPr>
              <w:t>-</w:t>
            </w:r>
            <w:r w:rsidR="00830781" w:rsidRPr="00830781">
              <w:rPr>
                <w:sz w:val="20"/>
                <w:szCs w:val="20"/>
              </w:rPr>
              <w:t>Analyzed patient cases to verify accurate information according to HIPAA compliance.</w:t>
            </w:r>
          </w:p>
          <w:p w14:paraId="28B89F0F" w14:textId="3BB6823A" w:rsidR="00830781" w:rsidRPr="00173B36" w:rsidRDefault="00830781" w:rsidP="00262B06">
            <w:r w:rsidRPr="00830781">
              <w:rPr>
                <w:sz w:val="20"/>
                <w:szCs w:val="20"/>
              </w:rPr>
              <w:t>-Utilized soft skills to assist patients in their medical needs.</w:t>
            </w:r>
          </w:p>
        </w:tc>
      </w:tr>
      <w:tr w:rsidR="00F716E1" w:rsidRPr="00320ECB" w14:paraId="1ED3FC13" w14:textId="77777777" w:rsidTr="0D439CB4">
        <w:trPr>
          <w:trHeight w:val="5140"/>
          <w:jc w:val="center"/>
        </w:trPr>
        <w:tc>
          <w:tcPr>
            <w:tcW w:w="412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5C41F67404104FD4B345C5E30EE354CE"/>
              </w:placeholder>
              <w:temporary/>
              <w:showingPlcHdr/>
              <w15:appearance w15:val="hidden"/>
            </w:sdtPr>
            <w:sdtContent>
              <w:p w14:paraId="133D6498" w14:textId="77777777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3548DA89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5897A64" wp14:editId="16292326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1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Blue line" o:spid="_x0000_s1026" strokecolor="#718eb5 [3206]" strokeweight="1.5pt" from="0,0" to="41.1pt,0" w14:anchorId="15306A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A464CB" w14:textId="13A45C07" w:rsidR="00C120FC" w:rsidRPr="00E10471" w:rsidRDefault="00C120FC" w:rsidP="00C120FC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Western Governors University</w:t>
            </w:r>
          </w:p>
          <w:p w14:paraId="73BB8ABF" w14:textId="1FC5B201" w:rsidR="00C120FC" w:rsidRPr="00BE3DDF" w:rsidRDefault="00C120FC" w:rsidP="00C120FC">
            <w:pPr>
              <w:pStyle w:val="Date"/>
              <w:rPr>
                <w:sz w:val="21"/>
                <w:szCs w:val="21"/>
                <w:lang w:val="fr-FR"/>
              </w:rPr>
            </w:pPr>
            <w:proofErr w:type="spellStart"/>
            <w:r w:rsidRPr="00BE3DDF">
              <w:rPr>
                <w:sz w:val="21"/>
                <w:szCs w:val="21"/>
                <w:lang w:val="fr-FR"/>
              </w:rPr>
              <w:t>October</w:t>
            </w:r>
            <w:proofErr w:type="spellEnd"/>
            <w:r w:rsidRPr="00BE3DDF">
              <w:rPr>
                <w:sz w:val="21"/>
                <w:szCs w:val="21"/>
                <w:lang w:val="fr-FR"/>
              </w:rPr>
              <w:t xml:space="preserve"> 2023 – </w:t>
            </w:r>
            <w:proofErr w:type="spellStart"/>
            <w:r w:rsidRPr="00BE3DDF">
              <w:rPr>
                <w:sz w:val="21"/>
                <w:szCs w:val="21"/>
                <w:lang w:val="fr-FR"/>
              </w:rPr>
              <w:t>Present</w:t>
            </w:r>
            <w:proofErr w:type="spellEnd"/>
          </w:p>
          <w:p w14:paraId="7CC6BAC4" w14:textId="68CD5CC4" w:rsidR="00C120FC" w:rsidRPr="00BE3DDF" w:rsidRDefault="00BE3DDF" w:rsidP="00C120FC">
            <w:proofErr w:type="gramStart"/>
            <w:r w:rsidRPr="00BE3DDF">
              <w:t>Bachelors in Science</w:t>
            </w:r>
            <w:proofErr w:type="gramEnd"/>
            <w:r w:rsidRPr="00BE3DDF">
              <w:t xml:space="preserve"> for S</w:t>
            </w:r>
            <w:r>
              <w:t>oftware Engineering</w:t>
            </w:r>
          </w:p>
          <w:p w14:paraId="2B808B1E" w14:textId="028BC927" w:rsidR="0048123B" w:rsidRPr="00BE3DDF" w:rsidRDefault="0048123B" w:rsidP="0048123B">
            <w:pPr>
              <w:pStyle w:val="Heading2"/>
              <w:rPr>
                <w:sz w:val="24"/>
                <w:szCs w:val="24"/>
                <w:lang w:val="fr-FR"/>
              </w:rPr>
            </w:pPr>
            <w:r w:rsidRPr="00BE3DDF">
              <w:rPr>
                <w:sz w:val="24"/>
                <w:szCs w:val="24"/>
                <w:lang w:val="fr-FR"/>
              </w:rPr>
              <w:t>Code Louisville</w:t>
            </w:r>
          </w:p>
          <w:p w14:paraId="392B4FE7" w14:textId="41634DAC" w:rsidR="00B54AD3" w:rsidRPr="00D80EA9" w:rsidRDefault="004B6914" w:rsidP="00262B06">
            <w:pPr>
              <w:pStyle w:val="Date"/>
              <w:rPr>
                <w:sz w:val="21"/>
                <w:szCs w:val="21"/>
              </w:rPr>
            </w:pPr>
            <w:r w:rsidRPr="00D80EA9">
              <w:rPr>
                <w:sz w:val="21"/>
                <w:szCs w:val="21"/>
              </w:rPr>
              <w:t xml:space="preserve">January 2021 </w:t>
            </w:r>
            <w:r w:rsidR="001E046B" w:rsidRPr="00D80EA9">
              <w:rPr>
                <w:sz w:val="21"/>
                <w:szCs w:val="21"/>
              </w:rPr>
              <w:t>–</w:t>
            </w:r>
            <w:r w:rsidRPr="00D80EA9">
              <w:rPr>
                <w:sz w:val="21"/>
                <w:szCs w:val="21"/>
              </w:rPr>
              <w:t xml:space="preserve"> </w:t>
            </w:r>
            <w:r w:rsidR="00930343">
              <w:rPr>
                <w:sz w:val="21"/>
                <w:szCs w:val="21"/>
              </w:rPr>
              <w:t>2023</w:t>
            </w:r>
          </w:p>
          <w:p w14:paraId="65707BF3" w14:textId="1E85EB18" w:rsidR="00E10471" w:rsidRPr="00E10471" w:rsidRDefault="00E10471" w:rsidP="00E10471">
            <w:r w:rsidRPr="00E10471">
              <w:t>Lo</w:t>
            </w:r>
            <w:r>
              <w:t>cal Development bootcamp</w:t>
            </w:r>
            <w:r w:rsidR="00CC3B3B">
              <w:t xml:space="preserve"> for Software and Web Development</w:t>
            </w:r>
          </w:p>
          <w:p w14:paraId="5C60E7DC" w14:textId="14B5B904" w:rsidR="001E046B" w:rsidRPr="00A85B60" w:rsidRDefault="001E046B" w:rsidP="001E046B">
            <w:pPr>
              <w:pStyle w:val="Heading2"/>
              <w:rPr>
                <w:sz w:val="24"/>
                <w:szCs w:val="24"/>
              </w:rPr>
            </w:pPr>
            <w:r w:rsidRPr="00A85B60">
              <w:rPr>
                <w:sz w:val="24"/>
                <w:szCs w:val="24"/>
              </w:rPr>
              <w:t>Fern Creek High School</w:t>
            </w:r>
          </w:p>
          <w:p w14:paraId="0CABD38B" w14:textId="72EC72E7" w:rsidR="001E046B" w:rsidRDefault="00A85B60" w:rsidP="001E046B">
            <w:pPr>
              <w:pStyle w:val="Dat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August</w:t>
            </w:r>
            <w:r w:rsidR="001E046B" w:rsidRPr="003A450C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2009</w:t>
            </w:r>
            <w:r w:rsidR="001E046B" w:rsidRPr="003A450C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–</w:t>
            </w:r>
            <w:r w:rsidR="001E046B" w:rsidRPr="003A450C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June 2013</w:t>
            </w:r>
          </w:p>
          <w:p w14:paraId="4DA533BF" w14:textId="000E3BF1" w:rsidR="000F27E4" w:rsidRPr="00F85F8B" w:rsidRDefault="00CC3B3B" w:rsidP="00F85F8B">
            <w:r>
              <w:t>Traditional High School – 3.2 overall GPA.</w:t>
            </w:r>
          </w:p>
        </w:tc>
        <w:tc>
          <w:tcPr>
            <w:tcW w:w="7517" w:type="dxa"/>
            <w:gridSpan w:val="3"/>
            <w:vMerge/>
          </w:tcPr>
          <w:p w14:paraId="55BF16A1" w14:textId="77777777" w:rsidR="00F716E1" w:rsidRPr="00173B36" w:rsidRDefault="00F716E1" w:rsidP="00262B06"/>
        </w:tc>
      </w:tr>
    </w:tbl>
    <w:p w14:paraId="457A39B9" w14:textId="08CB1693" w:rsidR="00B07A33" w:rsidRDefault="00B07A33" w:rsidP="00262B06">
      <w:pPr>
        <w:spacing w:before="0" w:after="0"/>
      </w:pPr>
    </w:p>
    <w:p w14:paraId="1F505D13" w14:textId="637A3C12" w:rsidR="00E86C79" w:rsidRPr="00173B36" w:rsidRDefault="00E86C79" w:rsidP="00B07A33"/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59"/>
        <w:gridCol w:w="279"/>
        <w:gridCol w:w="3426"/>
        <w:gridCol w:w="6369"/>
        <w:gridCol w:w="399"/>
        <w:gridCol w:w="610"/>
      </w:tblGrid>
      <w:tr w:rsidR="00E86C79" w:rsidRPr="00320ECB" w14:paraId="71C9A814" w14:textId="77777777" w:rsidTr="0095065C">
        <w:trPr>
          <w:trHeight w:val="600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3ABFC" w14:textId="77777777" w:rsidR="00E86C79" w:rsidRPr="00173B36" w:rsidRDefault="00E86C79" w:rsidP="0095065C"/>
        </w:tc>
      </w:tr>
      <w:tr w:rsidR="00E86C79" w:rsidRPr="00320ECB" w14:paraId="30AF4B6D" w14:textId="77777777" w:rsidTr="0095065C">
        <w:trPr>
          <w:trHeight w:val="2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1F6AF" w14:textId="77777777" w:rsidR="00E86C79" w:rsidRPr="00173B36" w:rsidRDefault="00E86C79" w:rsidP="0095065C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1754F" w14:textId="77777777" w:rsidR="00E86C79" w:rsidRPr="00173B36" w:rsidRDefault="00E86C79" w:rsidP="0095065C"/>
        </w:tc>
        <w:tc>
          <w:tcPr>
            <w:tcW w:w="9795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E3A75" w14:textId="77777777" w:rsidR="00E86C79" w:rsidRPr="00173B36" w:rsidRDefault="00E86C79" w:rsidP="0095065C">
            <w:pPr>
              <w:pStyle w:val="NoSpacing"/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55D6B" w14:textId="77777777" w:rsidR="00E86C79" w:rsidRPr="00173B36" w:rsidRDefault="00E86C79" w:rsidP="0095065C"/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D8D36" w14:textId="77777777" w:rsidR="00E86C79" w:rsidRPr="00173B36" w:rsidRDefault="00E86C79" w:rsidP="0095065C"/>
        </w:tc>
      </w:tr>
      <w:tr w:rsidR="00E86C79" w:rsidRPr="00320ECB" w14:paraId="60D9FA2B" w14:textId="77777777" w:rsidTr="0095065C">
        <w:trPr>
          <w:trHeight w:val="160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D6346" w14:textId="77777777" w:rsidR="00E86C79" w:rsidRPr="00173B36" w:rsidRDefault="00E86C79" w:rsidP="0095065C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643A1" w14:textId="77777777" w:rsidR="00E86C79" w:rsidRPr="00173B36" w:rsidRDefault="00E86C79" w:rsidP="0095065C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5D511A" w14:textId="5C0C42DC" w:rsidR="00E86C79" w:rsidRDefault="00E86C79" w:rsidP="0095065C">
            <w:pPr>
              <w:pStyle w:val="Title"/>
              <w:rPr>
                <w:noProof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6F1D76B" wp14:editId="56E1EAC1">
                      <wp:extent cx="585216" cy="91440"/>
                      <wp:effectExtent l="0" t="0" r="24765" b="22860"/>
                      <wp:docPr id="1" name="Freeform: Shap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shape id="Freeform: Shape 1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&quot;&quot;" coordsize="581601,88582" o:spid="_x0000_s1026" fillcolor="#718eb5" stroked="f" strokeweight=".35089mm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w14:anchorId="704AD5C3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E82E39">
              <w:t>aaron</w:t>
            </w:r>
            <w:r w:rsidR="00C17881">
              <w:t xml:space="preserve"> austin</w:t>
            </w:r>
            <w:r>
              <w:t xml:space="preserve"> </w:t>
            </w: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3F7C182" wp14:editId="42C7786F">
                      <wp:extent cx="594245" cy="88583"/>
                      <wp:effectExtent l="0" t="0" r="15875" b="26035"/>
                      <wp:docPr id="2" name="Freeform: Shape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shape id="Freeform: Shape 2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&quot;&quot;" coordsize="594245,88582" o:spid="_x0000_s1026" fillcolor="#718eb5 [3206]" stroked="f" strokeweight=".35089mm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w14:anchorId="2B87CAB0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3EFD3593" w14:textId="29C84AFD" w:rsidR="00E86C79" w:rsidRPr="00173B36" w:rsidRDefault="00C17881" w:rsidP="0095065C">
            <w:pPr>
              <w:pStyle w:val="Subtitle"/>
            </w:pPr>
            <w:r>
              <w:t>Projects and certifications page</w:t>
            </w:r>
          </w:p>
        </w:tc>
        <w:tc>
          <w:tcPr>
            <w:tcW w:w="39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D2E28" w14:textId="77777777" w:rsidR="00E86C79" w:rsidRPr="00173B36" w:rsidRDefault="00E86C79" w:rsidP="0095065C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081A3" w14:textId="77777777" w:rsidR="00E86C79" w:rsidRPr="00173B36" w:rsidRDefault="00E86C79" w:rsidP="0095065C"/>
        </w:tc>
      </w:tr>
      <w:tr w:rsidR="00E86C79" w:rsidRPr="00320ECB" w14:paraId="7F625745" w14:textId="77777777" w:rsidTr="0095065C">
        <w:trPr>
          <w:trHeight w:val="25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F270E" w14:textId="77777777" w:rsidR="00E86C79" w:rsidRPr="00173B36" w:rsidRDefault="00E86C79" w:rsidP="0095065C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9F8FC" w14:textId="77777777" w:rsidR="00E86C79" w:rsidRPr="00173B36" w:rsidRDefault="00E86C79" w:rsidP="0095065C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1BE87" w14:textId="77777777" w:rsidR="00E86C79" w:rsidRPr="00173B36" w:rsidRDefault="00E86C79" w:rsidP="0095065C">
            <w:pPr>
              <w:pStyle w:val="NoSpacing"/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718DC" w14:textId="77777777" w:rsidR="00E86C79" w:rsidRPr="00173B36" w:rsidRDefault="00E86C79" w:rsidP="0095065C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018544" w14:textId="77777777" w:rsidR="00E86C79" w:rsidRPr="00173B36" w:rsidRDefault="00E86C79" w:rsidP="0095065C"/>
        </w:tc>
      </w:tr>
      <w:tr w:rsidR="00E86C79" w:rsidRPr="00320ECB" w14:paraId="6DAB7851" w14:textId="77777777" w:rsidTr="00A64BAD">
        <w:trPr>
          <w:trHeight w:val="80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ADC89" w14:textId="77777777" w:rsidR="00E86C79" w:rsidRPr="00173B36" w:rsidRDefault="00E86C79" w:rsidP="0095065C"/>
        </w:tc>
      </w:tr>
      <w:tr w:rsidR="00E86C79" w:rsidRPr="00320ECB" w14:paraId="7BB77F3F" w14:textId="77777777" w:rsidTr="00A64BAD">
        <w:trPr>
          <w:trHeight w:val="3599"/>
        </w:trPr>
        <w:tc>
          <w:tcPr>
            <w:tcW w:w="4264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-1935045902"/>
              <w:placeholder>
                <w:docPart w:val="A3B3A5DDEEC2433A84C3AC4F6290D16B"/>
              </w:placeholder>
              <w:temporary/>
              <w:showingPlcHdr/>
              <w15:appearance w15:val="hidden"/>
            </w:sdtPr>
            <w:sdtContent>
              <w:p w14:paraId="5E6950FC" w14:textId="77777777" w:rsidR="00C17881" w:rsidRPr="00173B36" w:rsidRDefault="00C17881" w:rsidP="00C17881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0954BCD3" w14:textId="77777777" w:rsidR="00C17881" w:rsidRPr="00173B36" w:rsidRDefault="00C17881" w:rsidP="00C1788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EA90462" wp14:editId="651A06BB">
                      <wp:extent cx="521970" cy="0"/>
                      <wp:effectExtent l="0" t="0" r="0" b="0"/>
                      <wp:docPr id="26" name="Straight Connector 2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Blue line" o:spid="_x0000_s1026" strokecolor="#718eb5 [3206]" strokeweight="1.5pt" from="0,0" to="41.1pt,0" w14:anchorId="098B8B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2DCA600" w14:textId="77777777" w:rsidR="00C17881" w:rsidRPr="00C17881" w:rsidRDefault="00C17881" w:rsidP="00C1788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328119C3" wp14:editId="1DC621E9">
                  <wp:extent cx="198010" cy="187200"/>
                  <wp:effectExtent l="0" t="0" r="0" b="3810"/>
                  <wp:docPr id="27" name="Graphic 27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7881">
              <w:t xml:space="preserve"> 502-689-7169</w:t>
            </w:r>
          </w:p>
          <w:p w14:paraId="35D8FC15" w14:textId="0DB81864" w:rsidR="00C17881" w:rsidRPr="00C17881" w:rsidRDefault="00C17881" w:rsidP="00C17881">
            <w:pPr>
              <w:pStyle w:val="Contact"/>
              <w:framePr w:wrap="auto" w:vAnchor="margin" w:xAlign="left" w:yAlign="inline"/>
              <w:suppressOverlap w:val="0"/>
            </w:pPr>
            <w:r w:rsidRPr="00697962">
              <w:rPr>
                <w:noProof/>
              </w:rPr>
              <w:drawing>
                <wp:inline distT="0" distB="0" distL="0" distR="0" wp14:anchorId="0EDCC3EC" wp14:editId="2A976987">
                  <wp:extent cx="190500" cy="152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7881">
              <w:t xml:space="preserve"> a.austin0119@gmail.com</w:t>
            </w:r>
          </w:p>
          <w:p w14:paraId="0DE34ECD" w14:textId="756F7E83" w:rsidR="00E86C79" w:rsidRPr="00173B36" w:rsidRDefault="00C17881" w:rsidP="00C1788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550FB9D7" wp14:editId="575950E9">
                  <wp:extent cx="187325" cy="187325"/>
                  <wp:effectExtent l="0" t="0" r="3175" b="3175"/>
                  <wp:docPr id="28" name="Graphic 28" descr="Browser wind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Browser window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3E34">
              <w:t xml:space="preserve"> Connect on </w:t>
            </w:r>
            <w:hyperlink r:id="rId15" w:history="1">
              <w:r w:rsidRPr="00543E34">
                <w:rPr>
                  <w:rStyle w:val="Hyperlink"/>
                </w:rPr>
                <w:t>LinkedIn</w:t>
              </w:r>
            </w:hyperlink>
          </w:p>
        </w:tc>
        <w:tc>
          <w:tcPr>
            <w:tcW w:w="7378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14:paraId="69396BD7" w14:textId="153E7F6F" w:rsidR="00C17881" w:rsidRPr="00173B36" w:rsidRDefault="00C17881" w:rsidP="00C17881">
            <w:pPr>
              <w:pStyle w:val="Heading1"/>
            </w:pPr>
            <w:r>
              <w:t>CERTIFICATIONS</w:t>
            </w:r>
          </w:p>
          <w:p w14:paraId="5AEB0493" w14:textId="77777777" w:rsidR="00C17881" w:rsidRPr="00173B36" w:rsidRDefault="00C17881" w:rsidP="00C1788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D82B84A" wp14:editId="4AE4E2DF">
                      <wp:extent cx="521970" cy="0"/>
                      <wp:effectExtent l="0" t="0" r="0" b="0"/>
                      <wp:docPr id="31" name="Straight Connector 3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3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Blue line" o:spid="_x0000_s1026" strokecolor="#718eb5 [3206]" strokeweight="1.5pt" from="0,0" to="41.1pt,0" w14:anchorId="45B695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51B63B5" w14:textId="5CF91683" w:rsidR="00C17881" w:rsidRDefault="00B11A1A" w:rsidP="00C17881">
            <w:pPr>
              <w:pStyle w:val="ListParagraph"/>
            </w:pPr>
            <w:r>
              <w:t>Software Development i – code louisville</w:t>
            </w:r>
          </w:p>
          <w:p w14:paraId="7C6183DB" w14:textId="4DE22E47" w:rsidR="00644D8D" w:rsidRPr="00192AE8" w:rsidRDefault="00644D8D" w:rsidP="00644D8D">
            <w:pPr>
              <w:rPr>
                <w:sz w:val="20"/>
                <w:szCs w:val="20"/>
              </w:rPr>
            </w:pPr>
            <w:r w:rsidRPr="00192AE8">
              <w:rPr>
                <w:sz w:val="20"/>
                <w:szCs w:val="20"/>
              </w:rPr>
              <w:t>April 1</w:t>
            </w:r>
            <w:r w:rsidRPr="00192AE8">
              <w:rPr>
                <w:sz w:val="20"/>
                <w:szCs w:val="20"/>
                <w:vertAlign w:val="superscript"/>
              </w:rPr>
              <w:t>st</w:t>
            </w:r>
            <w:r w:rsidRPr="00192AE8">
              <w:rPr>
                <w:sz w:val="20"/>
                <w:szCs w:val="20"/>
              </w:rPr>
              <w:t>, 2022 – Louisville, KY</w:t>
            </w:r>
          </w:p>
          <w:p w14:paraId="1F6DCB16" w14:textId="0243231B" w:rsidR="00E86C79" w:rsidRDefault="00192AE8" w:rsidP="00644D8D">
            <w:pPr>
              <w:pStyle w:val="ListParagraph"/>
            </w:pPr>
            <w:r>
              <w:t>responsive web design – freecodecamp</w:t>
            </w:r>
          </w:p>
          <w:p w14:paraId="758EEC67" w14:textId="77777777" w:rsidR="000B3442" w:rsidRDefault="00192AE8" w:rsidP="00192AE8">
            <w:pPr>
              <w:rPr>
                <w:sz w:val="20"/>
                <w:szCs w:val="20"/>
              </w:rPr>
            </w:pPr>
            <w:r w:rsidRPr="00192AE8">
              <w:rPr>
                <w:sz w:val="20"/>
                <w:szCs w:val="20"/>
              </w:rPr>
              <w:t>June 11</w:t>
            </w:r>
            <w:r w:rsidRPr="00192AE8">
              <w:rPr>
                <w:sz w:val="20"/>
                <w:szCs w:val="20"/>
                <w:vertAlign w:val="superscript"/>
              </w:rPr>
              <w:t>th</w:t>
            </w:r>
            <w:r w:rsidRPr="00192AE8">
              <w:rPr>
                <w:sz w:val="20"/>
                <w:szCs w:val="20"/>
              </w:rPr>
              <w:t>, 2022 – Louisville, KY</w:t>
            </w:r>
          </w:p>
          <w:p w14:paraId="07102302" w14:textId="43BD7F81" w:rsidR="000B3442" w:rsidRDefault="000B3442" w:rsidP="000B3442">
            <w:pPr>
              <w:pStyle w:val="ListParagraph"/>
            </w:pPr>
            <w:r>
              <w:t xml:space="preserve">Web development </w:t>
            </w:r>
            <w:r w:rsidR="00F61B19">
              <w:t>i</w:t>
            </w:r>
            <w:r w:rsidR="0080677D">
              <w:t xml:space="preserve"> &amp; II</w:t>
            </w:r>
            <w:r>
              <w:t xml:space="preserve"> – </w:t>
            </w:r>
            <w:r w:rsidR="00F61B19">
              <w:t>code louisville</w:t>
            </w:r>
          </w:p>
          <w:p w14:paraId="1FD9A5B9" w14:textId="69B0C505" w:rsidR="000B3442" w:rsidRPr="000B3442" w:rsidRDefault="00277DA9" w:rsidP="000B3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</w:t>
            </w:r>
            <w:r w:rsidR="000B3442" w:rsidRPr="00192AE8">
              <w:rPr>
                <w:sz w:val="20"/>
                <w:szCs w:val="20"/>
              </w:rPr>
              <w:t xml:space="preserve"> </w:t>
            </w:r>
            <w:r w:rsidR="00F61B19">
              <w:rPr>
                <w:sz w:val="20"/>
                <w:szCs w:val="20"/>
              </w:rPr>
              <w:t>8</w:t>
            </w:r>
            <w:r w:rsidR="000B3442" w:rsidRPr="00192AE8">
              <w:rPr>
                <w:sz w:val="20"/>
                <w:szCs w:val="20"/>
                <w:vertAlign w:val="superscript"/>
              </w:rPr>
              <w:t>th</w:t>
            </w:r>
            <w:r w:rsidR="000B3442" w:rsidRPr="00192AE8">
              <w:rPr>
                <w:sz w:val="20"/>
                <w:szCs w:val="20"/>
              </w:rPr>
              <w:t>, 2022 – Louisville, KY</w:t>
            </w:r>
          </w:p>
        </w:tc>
      </w:tr>
      <w:tr w:rsidR="00E86C79" w:rsidRPr="00320ECB" w14:paraId="548BEC37" w14:textId="77777777" w:rsidTr="00A64BAD">
        <w:trPr>
          <w:trHeight w:val="5615"/>
        </w:trPr>
        <w:tc>
          <w:tcPr>
            <w:tcW w:w="11642" w:type="dxa"/>
            <w:gridSpan w:val="6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44E7752F" w14:textId="37A1B174" w:rsidR="00875D77" w:rsidRPr="00173B36" w:rsidRDefault="00875D77" w:rsidP="008C59C7">
            <w:pPr>
              <w:pStyle w:val="Heading1"/>
              <w:jc w:val="center"/>
            </w:pPr>
            <w:r>
              <w:t>Projects</w:t>
            </w:r>
          </w:p>
          <w:p w14:paraId="16393CE5" w14:textId="77777777" w:rsidR="004969D2" w:rsidRDefault="004969D2" w:rsidP="008C59C7">
            <w:pPr>
              <w:pStyle w:val="NoSpacing"/>
            </w:pPr>
          </w:p>
          <w:p w14:paraId="2CE1CF3F" w14:textId="1A72D9C0" w:rsidR="004969D2" w:rsidRPr="002F0352" w:rsidRDefault="002F0352" w:rsidP="008C59C7">
            <w:pPr>
              <w:pStyle w:val="ListParagraph"/>
              <w:rPr>
                <w:sz w:val="28"/>
              </w:rPr>
            </w:pPr>
            <w:r w:rsidRPr="002F0352">
              <w:rPr>
                <w:sz w:val="28"/>
              </w:rPr>
              <w:t>Personal portfolio page</w:t>
            </w:r>
          </w:p>
          <w:p w14:paraId="218AC637" w14:textId="1F7D76B6" w:rsidR="004969D2" w:rsidRPr="002F0352" w:rsidRDefault="004969D2" w:rsidP="008C59C7">
            <w:pPr>
              <w:rPr>
                <w:sz w:val="20"/>
                <w:szCs w:val="20"/>
              </w:rPr>
            </w:pPr>
            <w:r w:rsidRPr="002F0352">
              <w:rPr>
                <w:sz w:val="20"/>
                <w:szCs w:val="20"/>
              </w:rPr>
              <w:t xml:space="preserve">View project </w:t>
            </w:r>
            <w:hyperlink r:id="rId16" w:history="1">
              <w:r w:rsidRPr="002F0352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Pr="002F0352">
              <w:rPr>
                <w:sz w:val="20"/>
                <w:szCs w:val="20"/>
              </w:rPr>
              <w:t>.</w:t>
            </w:r>
          </w:p>
          <w:p w14:paraId="7E875E31" w14:textId="5528B875" w:rsidR="00875D77" w:rsidRPr="002F0352" w:rsidRDefault="00875D77" w:rsidP="008C59C7">
            <w:pPr>
              <w:pStyle w:val="NoSpacing"/>
              <w:rPr>
                <w:sz w:val="28"/>
              </w:rPr>
            </w:pPr>
            <w:r w:rsidRPr="002F035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0C08B7B" wp14:editId="63DB3456">
                      <wp:simplePos x="0" y="0"/>
                      <wp:positionH relativeFrom="column">
                        <wp:posOffset>2900045</wp:posOffset>
                      </wp:positionH>
                      <wp:positionV relativeFrom="page">
                        <wp:posOffset>247015</wp:posOffset>
                      </wp:positionV>
                      <wp:extent cx="521970" cy="0"/>
                      <wp:effectExtent l="0" t="0" r="0" b="0"/>
                      <wp:wrapSquare wrapText="bothSides"/>
                      <wp:docPr id="32" name="Straight Connector 3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32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alt="Blue line" o:spid="_x0000_s1026" strokecolor="#718eb5 [3206]" strokeweight="1.5pt" from="228.35pt,19.45pt" to="269.45pt,19.45pt" w14:anchorId="5C464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">
                      <v:stroke joinstyle="miter"/>
                      <w10:wrap type="square" anchory="page"/>
                    </v:line>
                  </w:pict>
                </mc:Fallback>
              </mc:AlternateContent>
            </w:r>
          </w:p>
          <w:p w14:paraId="2A358100" w14:textId="1433F9FD" w:rsidR="00875D77" w:rsidRPr="002F0352" w:rsidRDefault="00191584" w:rsidP="008C59C7">
            <w:pPr>
              <w:pStyle w:val="ListParagraph"/>
              <w:rPr>
                <w:sz w:val="28"/>
              </w:rPr>
            </w:pPr>
            <w:r w:rsidRPr="002F0352">
              <w:rPr>
                <w:sz w:val="28"/>
              </w:rPr>
              <w:t>Australian Shepherd Adoption hub</w:t>
            </w:r>
          </w:p>
          <w:p w14:paraId="1FAA8BE9" w14:textId="757D5F06" w:rsidR="0079716A" w:rsidRPr="002F0352" w:rsidRDefault="0079716A" w:rsidP="008C59C7">
            <w:pPr>
              <w:rPr>
                <w:sz w:val="20"/>
                <w:szCs w:val="20"/>
              </w:rPr>
            </w:pPr>
            <w:r w:rsidRPr="002F0352">
              <w:rPr>
                <w:sz w:val="20"/>
                <w:szCs w:val="20"/>
              </w:rPr>
              <w:t xml:space="preserve">View project </w:t>
            </w:r>
            <w:hyperlink r:id="rId17" w:history="1">
              <w:r w:rsidRPr="002F0352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Pr="002F0352">
              <w:rPr>
                <w:sz w:val="20"/>
                <w:szCs w:val="20"/>
              </w:rPr>
              <w:t>.</w:t>
            </w:r>
          </w:p>
          <w:p w14:paraId="3E379DD0" w14:textId="77777777" w:rsidR="00FE7B19" w:rsidRPr="002F0352" w:rsidRDefault="00FE7B19" w:rsidP="008C59C7">
            <w:pPr>
              <w:rPr>
                <w:caps/>
                <w:sz w:val="28"/>
              </w:rPr>
            </w:pPr>
          </w:p>
          <w:p w14:paraId="53CFD315" w14:textId="782E617D" w:rsidR="00FE7B19" w:rsidRPr="002F0352" w:rsidRDefault="0061281C" w:rsidP="008C59C7">
            <w:pPr>
              <w:pStyle w:val="ListParagraph"/>
              <w:rPr>
                <w:sz w:val="28"/>
              </w:rPr>
            </w:pPr>
            <w:r w:rsidRPr="002F0352">
              <w:rPr>
                <w:sz w:val="28"/>
              </w:rPr>
              <w:t>Museum of candy webpage</w:t>
            </w:r>
          </w:p>
          <w:p w14:paraId="3A86D724" w14:textId="11CE8788" w:rsidR="0079716A" w:rsidRPr="002F0352" w:rsidRDefault="0079716A" w:rsidP="008C59C7">
            <w:pPr>
              <w:rPr>
                <w:sz w:val="20"/>
                <w:szCs w:val="20"/>
              </w:rPr>
            </w:pPr>
            <w:r w:rsidRPr="002F0352">
              <w:rPr>
                <w:sz w:val="20"/>
                <w:szCs w:val="20"/>
              </w:rPr>
              <w:t xml:space="preserve">View project </w:t>
            </w:r>
            <w:hyperlink r:id="rId18" w:history="1">
              <w:r w:rsidRPr="002F0352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Pr="002F0352">
              <w:rPr>
                <w:sz w:val="20"/>
                <w:szCs w:val="20"/>
              </w:rPr>
              <w:t>.</w:t>
            </w:r>
          </w:p>
          <w:p w14:paraId="672440D8" w14:textId="77777777" w:rsidR="0079716A" w:rsidRPr="002F0352" w:rsidRDefault="0079716A" w:rsidP="008C59C7">
            <w:pPr>
              <w:rPr>
                <w:sz w:val="20"/>
                <w:szCs w:val="20"/>
              </w:rPr>
            </w:pPr>
          </w:p>
          <w:p w14:paraId="4B75BF2C" w14:textId="0BE0875E" w:rsidR="0079716A" w:rsidRPr="002F0352" w:rsidRDefault="00601BE9" w:rsidP="008C59C7">
            <w:pPr>
              <w:pStyle w:val="ListParagraph"/>
              <w:rPr>
                <w:sz w:val="28"/>
              </w:rPr>
            </w:pPr>
            <w:r w:rsidRPr="002F0352">
              <w:rPr>
                <w:sz w:val="28"/>
              </w:rPr>
              <w:t xml:space="preserve">Text based </w:t>
            </w:r>
            <w:r w:rsidR="00530FC6" w:rsidRPr="002F0352">
              <w:rPr>
                <w:sz w:val="28"/>
              </w:rPr>
              <w:t>rpg</w:t>
            </w:r>
          </w:p>
          <w:p w14:paraId="0078CB59" w14:textId="3F8CBD13" w:rsidR="0079716A" w:rsidRPr="002F0352" w:rsidRDefault="0079716A" w:rsidP="008C59C7">
            <w:pPr>
              <w:rPr>
                <w:sz w:val="20"/>
                <w:szCs w:val="20"/>
              </w:rPr>
            </w:pPr>
            <w:r w:rsidRPr="002F0352">
              <w:rPr>
                <w:sz w:val="20"/>
                <w:szCs w:val="20"/>
              </w:rPr>
              <w:t xml:space="preserve">View project </w:t>
            </w:r>
            <w:hyperlink r:id="rId19" w:history="1">
              <w:r w:rsidRPr="002F0352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Pr="002F0352">
              <w:rPr>
                <w:sz w:val="20"/>
                <w:szCs w:val="20"/>
              </w:rPr>
              <w:t>.</w:t>
            </w:r>
          </w:p>
          <w:p w14:paraId="1BCE48E9" w14:textId="77777777" w:rsidR="00FE7B19" w:rsidRPr="002F0352" w:rsidRDefault="00FE7B19" w:rsidP="008C59C7">
            <w:pPr>
              <w:rPr>
                <w:caps/>
                <w:sz w:val="28"/>
              </w:rPr>
            </w:pPr>
          </w:p>
          <w:p w14:paraId="4CEEA4A5" w14:textId="3CF606FE" w:rsidR="0079716A" w:rsidRPr="002F0352" w:rsidRDefault="00A752B7" w:rsidP="008C59C7">
            <w:pPr>
              <w:pStyle w:val="ListParagraph"/>
              <w:rPr>
                <w:sz w:val="28"/>
              </w:rPr>
            </w:pPr>
            <w:r w:rsidRPr="002F0352">
              <w:rPr>
                <w:sz w:val="28"/>
              </w:rPr>
              <w:t>Pricing Panel Demo</w:t>
            </w:r>
          </w:p>
          <w:p w14:paraId="6D684780" w14:textId="1FBF7A23" w:rsidR="0079716A" w:rsidRPr="0079716A" w:rsidRDefault="0079716A" w:rsidP="008C59C7">
            <w:pPr>
              <w:rPr>
                <w:sz w:val="20"/>
                <w:szCs w:val="20"/>
              </w:rPr>
            </w:pPr>
            <w:r w:rsidRPr="002F0352">
              <w:rPr>
                <w:sz w:val="20"/>
                <w:szCs w:val="20"/>
              </w:rPr>
              <w:t xml:space="preserve">View project </w:t>
            </w:r>
            <w:hyperlink r:id="rId20" w:history="1">
              <w:r w:rsidRPr="002F0352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Pr="002F0352">
              <w:rPr>
                <w:sz w:val="20"/>
                <w:szCs w:val="20"/>
              </w:rPr>
              <w:t>.</w:t>
            </w:r>
          </w:p>
        </w:tc>
      </w:tr>
    </w:tbl>
    <w:p w14:paraId="5379F579" w14:textId="50246555" w:rsidR="00535F87" w:rsidRPr="00173B36" w:rsidRDefault="00535F87" w:rsidP="00A64BAD"/>
    <w:sectPr w:rsidR="00535F87" w:rsidRPr="00173B36" w:rsidSect="00EC31BE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7A48D" w14:textId="77777777" w:rsidR="00794428" w:rsidRDefault="00794428" w:rsidP="00BA3E51">
      <w:pPr>
        <w:spacing w:line="240" w:lineRule="auto"/>
      </w:pPr>
      <w:r>
        <w:separator/>
      </w:r>
    </w:p>
  </w:endnote>
  <w:endnote w:type="continuationSeparator" w:id="0">
    <w:p w14:paraId="0F82EA3B" w14:textId="77777777" w:rsidR="00794428" w:rsidRDefault="0079442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A1EE1" w14:textId="77777777" w:rsidR="00794428" w:rsidRDefault="00794428" w:rsidP="00BA3E51">
      <w:pPr>
        <w:spacing w:line="240" w:lineRule="auto"/>
      </w:pPr>
      <w:r>
        <w:separator/>
      </w:r>
    </w:p>
  </w:footnote>
  <w:footnote w:type="continuationSeparator" w:id="0">
    <w:p w14:paraId="1F596E48" w14:textId="77777777" w:rsidR="00794428" w:rsidRDefault="00794428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Email icon" style="width:15pt;height:12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" o:bullet="t">
        <v:imagedata r:id="rId1" o:title="" cropbottom="-1638f" cropright="-440f"/>
      </v:shape>
    </w:pict>
  </w:numPicBullet>
  <w:abstractNum w:abstractNumId="0" w15:restartNumberingAfterBreak="0">
    <w:nsid w:val="07E51898"/>
    <w:multiLevelType w:val="hybridMultilevel"/>
    <w:tmpl w:val="29146858"/>
    <w:lvl w:ilvl="0" w:tplc="18E44FA0">
      <w:start w:val="1"/>
      <w:numFmt w:val="bullet"/>
      <w:lvlText w:val=""/>
      <w:lvlJc w:val="left"/>
      <w:pPr>
        <w:ind w:left="720" w:hanging="360"/>
      </w:pPr>
      <w:rPr>
        <w:rFonts w:ascii="Calibri" w:hAnsi="Calibri" w:hint="default"/>
        <w:caps w:val="0"/>
        <w:strike w:val="0"/>
        <w:dstrike w:val="0"/>
        <w:vanish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85EA9"/>
    <w:multiLevelType w:val="hybridMultilevel"/>
    <w:tmpl w:val="A66E4720"/>
    <w:lvl w:ilvl="0" w:tplc="18E44FA0">
      <w:start w:val="1"/>
      <w:numFmt w:val="bullet"/>
      <w:lvlText w:val=""/>
      <w:lvlJc w:val="left"/>
      <w:pPr>
        <w:ind w:left="644" w:hanging="360"/>
      </w:pPr>
      <w:rPr>
        <w:rFonts w:ascii="Calibri" w:hAnsi="Calibri" w:hint="default"/>
        <w:caps w:val="0"/>
        <w:strike w:val="0"/>
        <w:dstrike w:val="0"/>
        <w:vanish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053D48"/>
    <w:multiLevelType w:val="hybridMultilevel"/>
    <w:tmpl w:val="5460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069123">
    <w:abstractNumId w:val="2"/>
  </w:num>
  <w:num w:numId="2" w16cid:durableId="181745470">
    <w:abstractNumId w:val="0"/>
  </w:num>
  <w:num w:numId="3" w16cid:durableId="212928824">
    <w:abstractNumId w:val="1"/>
  </w:num>
  <w:num w:numId="4" w16cid:durableId="116802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DA"/>
    <w:rsid w:val="00016CC6"/>
    <w:rsid w:val="00041F8A"/>
    <w:rsid w:val="00045F2E"/>
    <w:rsid w:val="00055BBC"/>
    <w:rsid w:val="00073BF3"/>
    <w:rsid w:val="00077FEB"/>
    <w:rsid w:val="00081B51"/>
    <w:rsid w:val="000A6E00"/>
    <w:rsid w:val="000B3442"/>
    <w:rsid w:val="000C7293"/>
    <w:rsid w:val="000D3891"/>
    <w:rsid w:val="000F27E4"/>
    <w:rsid w:val="000F3FE2"/>
    <w:rsid w:val="00140582"/>
    <w:rsid w:val="00144334"/>
    <w:rsid w:val="00157DB0"/>
    <w:rsid w:val="00173B36"/>
    <w:rsid w:val="00177BCB"/>
    <w:rsid w:val="00191584"/>
    <w:rsid w:val="00192AE8"/>
    <w:rsid w:val="00194F99"/>
    <w:rsid w:val="001E046B"/>
    <w:rsid w:val="001E5794"/>
    <w:rsid w:val="001F62F7"/>
    <w:rsid w:val="001F6D5E"/>
    <w:rsid w:val="00217454"/>
    <w:rsid w:val="00223516"/>
    <w:rsid w:val="002251C8"/>
    <w:rsid w:val="0023600D"/>
    <w:rsid w:val="00241482"/>
    <w:rsid w:val="00261E7B"/>
    <w:rsid w:val="00262B06"/>
    <w:rsid w:val="00277DA9"/>
    <w:rsid w:val="002812FF"/>
    <w:rsid w:val="00293BB8"/>
    <w:rsid w:val="002954B8"/>
    <w:rsid w:val="002A4A92"/>
    <w:rsid w:val="002B0852"/>
    <w:rsid w:val="002C0662"/>
    <w:rsid w:val="002C6FE2"/>
    <w:rsid w:val="002D5478"/>
    <w:rsid w:val="002F0352"/>
    <w:rsid w:val="00320ECB"/>
    <w:rsid w:val="003443FC"/>
    <w:rsid w:val="00344FC0"/>
    <w:rsid w:val="00377A0D"/>
    <w:rsid w:val="00382737"/>
    <w:rsid w:val="003A450C"/>
    <w:rsid w:val="003E02DA"/>
    <w:rsid w:val="003E1692"/>
    <w:rsid w:val="003E7783"/>
    <w:rsid w:val="003F58F1"/>
    <w:rsid w:val="00425832"/>
    <w:rsid w:val="00440E5A"/>
    <w:rsid w:val="00442A0E"/>
    <w:rsid w:val="00443C70"/>
    <w:rsid w:val="0048123B"/>
    <w:rsid w:val="004969D2"/>
    <w:rsid w:val="004A4C74"/>
    <w:rsid w:val="004B6914"/>
    <w:rsid w:val="004E081E"/>
    <w:rsid w:val="004E5226"/>
    <w:rsid w:val="004E6AB2"/>
    <w:rsid w:val="004E70E8"/>
    <w:rsid w:val="0050447A"/>
    <w:rsid w:val="0052398E"/>
    <w:rsid w:val="00530FC6"/>
    <w:rsid w:val="00535F87"/>
    <w:rsid w:val="005437A3"/>
    <w:rsid w:val="00543E34"/>
    <w:rsid w:val="00564622"/>
    <w:rsid w:val="00596DA8"/>
    <w:rsid w:val="005A3E0B"/>
    <w:rsid w:val="005B3227"/>
    <w:rsid w:val="005F49CD"/>
    <w:rsid w:val="00601BE9"/>
    <w:rsid w:val="0061281C"/>
    <w:rsid w:val="00644D8D"/>
    <w:rsid w:val="0067056E"/>
    <w:rsid w:val="0068094B"/>
    <w:rsid w:val="00686284"/>
    <w:rsid w:val="006917DB"/>
    <w:rsid w:val="006C1E70"/>
    <w:rsid w:val="0073402D"/>
    <w:rsid w:val="007803C7"/>
    <w:rsid w:val="00792D43"/>
    <w:rsid w:val="00794428"/>
    <w:rsid w:val="0079716A"/>
    <w:rsid w:val="007B30FE"/>
    <w:rsid w:val="007B7A61"/>
    <w:rsid w:val="007E1FA8"/>
    <w:rsid w:val="007E36E9"/>
    <w:rsid w:val="007E6083"/>
    <w:rsid w:val="0080677D"/>
    <w:rsid w:val="008174C0"/>
    <w:rsid w:val="00830781"/>
    <w:rsid w:val="00855181"/>
    <w:rsid w:val="00875D77"/>
    <w:rsid w:val="00882F23"/>
    <w:rsid w:val="0089047A"/>
    <w:rsid w:val="008A1020"/>
    <w:rsid w:val="008A1250"/>
    <w:rsid w:val="008A1FCF"/>
    <w:rsid w:val="008B1112"/>
    <w:rsid w:val="008C59C7"/>
    <w:rsid w:val="008C78F5"/>
    <w:rsid w:val="00914419"/>
    <w:rsid w:val="00930343"/>
    <w:rsid w:val="00942571"/>
    <w:rsid w:val="00962E61"/>
    <w:rsid w:val="00986331"/>
    <w:rsid w:val="009A07D3"/>
    <w:rsid w:val="009A6667"/>
    <w:rsid w:val="009C37A1"/>
    <w:rsid w:val="009C7105"/>
    <w:rsid w:val="00A122BB"/>
    <w:rsid w:val="00A218E3"/>
    <w:rsid w:val="00A37F9E"/>
    <w:rsid w:val="00A53E3C"/>
    <w:rsid w:val="00A629F7"/>
    <w:rsid w:val="00A64BAD"/>
    <w:rsid w:val="00A6683F"/>
    <w:rsid w:val="00A752B7"/>
    <w:rsid w:val="00A85B60"/>
    <w:rsid w:val="00A94FD9"/>
    <w:rsid w:val="00AA099C"/>
    <w:rsid w:val="00AB78F2"/>
    <w:rsid w:val="00AB7FE5"/>
    <w:rsid w:val="00AC1E5A"/>
    <w:rsid w:val="00AE4206"/>
    <w:rsid w:val="00B07A33"/>
    <w:rsid w:val="00B11A1A"/>
    <w:rsid w:val="00B14E21"/>
    <w:rsid w:val="00B54AD3"/>
    <w:rsid w:val="00B62B99"/>
    <w:rsid w:val="00B643D0"/>
    <w:rsid w:val="00B71E93"/>
    <w:rsid w:val="00B72042"/>
    <w:rsid w:val="00B87E22"/>
    <w:rsid w:val="00BA3E51"/>
    <w:rsid w:val="00BB3142"/>
    <w:rsid w:val="00BD5919"/>
    <w:rsid w:val="00BD6049"/>
    <w:rsid w:val="00BE3DDF"/>
    <w:rsid w:val="00C10228"/>
    <w:rsid w:val="00C120FC"/>
    <w:rsid w:val="00C155FC"/>
    <w:rsid w:val="00C17881"/>
    <w:rsid w:val="00C256C8"/>
    <w:rsid w:val="00C532FC"/>
    <w:rsid w:val="00C75D84"/>
    <w:rsid w:val="00C857CB"/>
    <w:rsid w:val="00CA5CD9"/>
    <w:rsid w:val="00CC3B3B"/>
    <w:rsid w:val="00CC5ED4"/>
    <w:rsid w:val="00D04093"/>
    <w:rsid w:val="00D0794D"/>
    <w:rsid w:val="00D140DF"/>
    <w:rsid w:val="00D44ED3"/>
    <w:rsid w:val="00D666BB"/>
    <w:rsid w:val="00D720DF"/>
    <w:rsid w:val="00D80EA9"/>
    <w:rsid w:val="00D92E5C"/>
    <w:rsid w:val="00D92ED4"/>
    <w:rsid w:val="00D93603"/>
    <w:rsid w:val="00D94ABF"/>
    <w:rsid w:val="00D9585D"/>
    <w:rsid w:val="00E10471"/>
    <w:rsid w:val="00E20245"/>
    <w:rsid w:val="00E4379F"/>
    <w:rsid w:val="00E65596"/>
    <w:rsid w:val="00E82E39"/>
    <w:rsid w:val="00E86C79"/>
    <w:rsid w:val="00EA0042"/>
    <w:rsid w:val="00EB1D1B"/>
    <w:rsid w:val="00EC31BE"/>
    <w:rsid w:val="00ED1AC9"/>
    <w:rsid w:val="00EF0657"/>
    <w:rsid w:val="00F04C9C"/>
    <w:rsid w:val="00F36875"/>
    <w:rsid w:val="00F51E3E"/>
    <w:rsid w:val="00F53B71"/>
    <w:rsid w:val="00F61B19"/>
    <w:rsid w:val="00F716E1"/>
    <w:rsid w:val="00F85F8B"/>
    <w:rsid w:val="00F908C3"/>
    <w:rsid w:val="00F91753"/>
    <w:rsid w:val="00FB1F01"/>
    <w:rsid w:val="00FC2B4D"/>
    <w:rsid w:val="00FE2094"/>
    <w:rsid w:val="00FE7B19"/>
    <w:rsid w:val="00FE7BDA"/>
    <w:rsid w:val="00FF673C"/>
    <w:rsid w:val="033300C6"/>
    <w:rsid w:val="0D439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F8E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aaron-mitchell-austin/" TargetMode="External"/><Relationship Id="rId18" Type="http://schemas.openxmlformats.org/officeDocument/2006/relationships/hyperlink" Target="https://github.com/autumn-austin/MuseumOfCand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hyperlink" Target="https://github.com/autumn-austin/PersonalWeb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utumn-austin.github.io/JSPortfolio/" TargetMode="External"/><Relationship Id="rId20" Type="http://schemas.openxmlformats.org/officeDocument/2006/relationships/hyperlink" Target="https://github.com/autumn-austin/PricingPan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aron-mitchell-austi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autumn-austin/TextBasedR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umna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F73049097347849718AEB3B55ED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FD641-9B93-4FC1-BA14-1814512781AC}"/>
      </w:docPartPr>
      <w:docPartBody>
        <w:p w:rsidR="0072750A" w:rsidRDefault="00F50C84">
          <w:pPr>
            <w:pStyle w:val="C6F73049097347849718AEB3B55EDEBA"/>
          </w:pPr>
          <w:r w:rsidRPr="00173B36">
            <w:t>CONTACT</w:t>
          </w:r>
        </w:p>
      </w:docPartBody>
    </w:docPart>
    <w:docPart>
      <w:docPartPr>
        <w:name w:val="EADC52EF3E2E47C6A17EC6AB8FFD7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6E0B6-365B-40C6-8894-8D4CE213BE87}"/>
      </w:docPartPr>
      <w:docPartBody>
        <w:p w:rsidR="0072750A" w:rsidRDefault="00F50C84">
          <w:pPr>
            <w:pStyle w:val="EADC52EF3E2E47C6A17EC6AB8FFD7C7A"/>
          </w:pPr>
          <w:r w:rsidRPr="00173B36">
            <w:t>SKILLS</w:t>
          </w:r>
        </w:p>
      </w:docPartBody>
    </w:docPart>
    <w:docPart>
      <w:docPartPr>
        <w:name w:val="A48983DC52B54FA989B724D2BC17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683ED-58C3-40AB-ADC0-696FD6F11067}"/>
      </w:docPartPr>
      <w:docPartBody>
        <w:p w:rsidR="0072750A" w:rsidRDefault="00F50C84">
          <w:pPr>
            <w:pStyle w:val="A48983DC52B54FA989B724D2BC178664"/>
          </w:pPr>
          <w:r w:rsidRPr="00173B36">
            <w:t>EXPERIENCE</w:t>
          </w:r>
        </w:p>
      </w:docPartBody>
    </w:docPart>
    <w:docPart>
      <w:docPartPr>
        <w:name w:val="5C41F67404104FD4B345C5E30EE35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97E5-BEE5-46AB-9624-844F49C07F7D}"/>
      </w:docPartPr>
      <w:docPartBody>
        <w:p w:rsidR="0072750A" w:rsidRDefault="00F50C84">
          <w:pPr>
            <w:pStyle w:val="5C41F67404104FD4B345C5E30EE354CE"/>
          </w:pPr>
          <w:r w:rsidRPr="00173B36">
            <w:t>EDUCATION</w:t>
          </w:r>
        </w:p>
      </w:docPartBody>
    </w:docPart>
    <w:docPart>
      <w:docPartPr>
        <w:name w:val="A3B3A5DDEEC2433A84C3AC4F6290D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413B2-7CA9-49E4-A984-402FCEA23CB0}"/>
      </w:docPartPr>
      <w:docPartBody>
        <w:p w:rsidR="0072750A" w:rsidRDefault="00F50C84" w:rsidP="00F50C84">
          <w:pPr>
            <w:pStyle w:val="A3B3A5DDEEC2433A84C3AC4F6290D16B"/>
          </w:pPr>
          <w:r w:rsidRPr="00173B3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809892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84"/>
    <w:rsid w:val="005F49CD"/>
    <w:rsid w:val="006C17A6"/>
    <w:rsid w:val="006D2DC8"/>
    <w:rsid w:val="007130B3"/>
    <w:rsid w:val="0072750A"/>
    <w:rsid w:val="008E09B6"/>
    <w:rsid w:val="009C1C97"/>
    <w:rsid w:val="009C37A1"/>
    <w:rsid w:val="009D0DE0"/>
    <w:rsid w:val="00AB78F2"/>
    <w:rsid w:val="00B72042"/>
    <w:rsid w:val="00F50C84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F73049097347849718AEB3B55EDEBA">
    <w:name w:val="C6F73049097347849718AEB3B55EDEBA"/>
  </w:style>
  <w:style w:type="paragraph" w:customStyle="1" w:styleId="EADC52EF3E2E47C6A17EC6AB8FFD7C7A">
    <w:name w:val="EADC52EF3E2E47C6A17EC6AB8FFD7C7A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0F4761" w:themeColor="accent1" w:themeShade="BF"/>
      <w:sz w:val="26"/>
      <w:szCs w:val="18"/>
      <w:lang w:eastAsia="en-US"/>
    </w:rPr>
  </w:style>
  <w:style w:type="paragraph" w:customStyle="1" w:styleId="A48983DC52B54FA989B724D2BC178664">
    <w:name w:val="A48983DC52B54FA989B724D2BC178664"/>
  </w:style>
  <w:style w:type="paragraph" w:customStyle="1" w:styleId="5C41F67404104FD4B345C5E30EE354CE">
    <w:name w:val="5C41F67404104FD4B345C5E30EE354CE"/>
  </w:style>
  <w:style w:type="paragraph" w:customStyle="1" w:styleId="A3B3A5DDEEC2433A84C3AC4F6290D16B">
    <w:name w:val="A3B3A5DDEEC2433A84C3AC4F6290D16B"/>
    <w:rsid w:val="00F50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2</Pages>
  <Words>313</Words>
  <Characters>1947</Characters>
  <Application>Microsoft Office Word</Application>
  <DocSecurity>0</DocSecurity>
  <Lines>124</Lines>
  <Paragraphs>66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2022-11-09T15:28:00Z</dcterms:created>
  <dcterms:modified xsi:type="dcterms:W3CDTF">2024-09-30T16:06:00Z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e35cb7325b6d0342f5910131e24b51e9dffa13c619af3e025b737e37d4b24bdd</vt:lpwstr>
  </property>
</Properties>
</file>